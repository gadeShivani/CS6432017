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637383">
      <w:pPr>
        <w:pStyle w:val="Title"/>
      </w:pPr>
      <w:r>
        <w:t>GITHUB</w:t>
      </w:r>
    </w:p>
    <w:p w:rsidR="00855982" w:rsidRPr="00855982" w:rsidRDefault="00637383" w:rsidP="00855982">
      <w:pPr>
        <w:pStyle w:val="Heading1"/>
      </w:pPr>
      <w:r>
        <w:t>What is GitHub?</w:t>
      </w:r>
    </w:p>
    <w:p w:rsidR="00855982" w:rsidRDefault="00637383" w:rsidP="00637383">
      <w:r>
        <w:t xml:space="preserve">GitHub is </w:t>
      </w:r>
      <w:r w:rsidR="00564B7E">
        <w:t xml:space="preserve">web based </w:t>
      </w:r>
      <w:r w:rsidR="00E05A23">
        <w:t xml:space="preserve">centralized </w:t>
      </w:r>
      <w:r w:rsidR="00564B7E">
        <w:t>repository</w:t>
      </w:r>
      <w:r w:rsidR="00A07F28">
        <w:t xml:space="preserve"> and a internet hosting service.</w:t>
      </w:r>
    </w:p>
    <w:p w:rsidR="007E331C" w:rsidRDefault="00A07F28" w:rsidP="00A07F28">
      <w:pPr>
        <w:tabs>
          <w:tab w:val="left" w:pos="8655"/>
        </w:tabs>
      </w:pPr>
      <w:r>
        <w:t>It’s a version control system which helps a developer to maintain versions of source code</w:t>
      </w:r>
      <w:r w:rsidR="007E331C">
        <w:t>.</w:t>
      </w:r>
    </w:p>
    <w:p w:rsidR="00A07F28" w:rsidRDefault="00A07F28" w:rsidP="00A07F28">
      <w:pPr>
        <w:pStyle w:val="Heading1"/>
      </w:pPr>
      <w:r>
        <w:t>who created github</w:t>
      </w:r>
      <w:r w:rsidR="007E331C">
        <w:t>? when and why?</w:t>
      </w:r>
    </w:p>
    <w:p w:rsidR="00A07F28" w:rsidRDefault="007E331C" w:rsidP="00A07F28">
      <w:r>
        <w:t>GitHub was founded by Tom Preston-Werner . It was founded on Feb 08,2008 and was launched on April 10,2008.</w:t>
      </w:r>
    </w:p>
    <w:p w:rsidR="007E331C" w:rsidRDefault="007E331C" w:rsidP="00A07F28"/>
    <w:p w:rsidR="007E331C" w:rsidRDefault="007E331C" w:rsidP="007E331C">
      <w:pPr>
        <w:pStyle w:val="Heading1"/>
      </w:pPr>
      <w:r>
        <w:t>what are other platforms to use?</w:t>
      </w:r>
    </w:p>
    <w:p w:rsidR="007E331C" w:rsidRDefault="007E331C" w:rsidP="007E331C">
      <w:r>
        <w:t>There are many other version control repositories some of which are below:</w:t>
      </w:r>
    </w:p>
    <w:p w:rsidR="007E331C" w:rsidRDefault="00E83A39" w:rsidP="00E83A39">
      <w:r>
        <w:t>1. Concurrent Version System</w:t>
      </w:r>
    </w:p>
    <w:p w:rsidR="00022ABB" w:rsidRDefault="00E83A39" w:rsidP="00E83A39">
      <w:r>
        <w:t>2. Apache Subversion (SVN)</w:t>
      </w:r>
    </w:p>
    <w:p w:rsidR="00E83A39" w:rsidRDefault="00E83A39" w:rsidP="00E83A39">
      <w:r>
        <w:t>3.Mercurial</w:t>
      </w:r>
    </w:p>
    <w:p w:rsidR="00E83A39" w:rsidRPr="00E83A39" w:rsidRDefault="00E83A39" w:rsidP="00E83A39">
      <w:r>
        <w:tab/>
      </w:r>
    </w:p>
    <w:p w:rsidR="00022ABB" w:rsidRPr="00022ABB" w:rsidRDefault="00022ABB" w:rsidP="00022ABB"/>
    <w:p w:rsidR="00064AB8" w:rsidRPr="00064AB8" w:rsidRDefault="00064AB8" w:rsidP="00064AB8"/>
    <w:p w:rsidR="00064AB8" w:rsidRPr="00064AB8" w:rsidRDefault="00064AB8" w:rsidP="00064AB8"/>
    <w:p w:rsidR="00262CB2" w:rsidRDefault="00262CB2">
      <w:r>
        <w:br w:type="page"/>
      </w:r>
    </w:p>
    <w:p w:rsidR="00301175" w:rsidRDefault="00301175" w:rsidP="00301175">
      <w:pPr>
        <w:pStyle w:val="Heading1"/>
      </w:pPr>
      <w:r>
        <w:lastRenderedPageBreak/>
        <w:t>try.github.io tutorial</w:t>
      </w:r>
    </w:p>
    <w:p w:rsidR="00301175" w:rsidRDefault="00301175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Press enter to submit commands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 xml:space="preserve">&gt; </w:t>
      </w:r>
    </w:p>
    <w:p w:rsidR="00262CB2" w:rsidRDefault="00262CB2" w:rsidP="00262CB2">
      <w:pPr>
        <w:spacing w:after="0" w:line="240" w:lineRule="auto"/>
      </w:pPr>
      <w:r>
        <w:t xml:space="preserve">&gt; </w:t>
      </w:r>
    </w:p>
    <w:p w:rsidR="00262CB2" w:rsidRDefault="00262CB2" w:rsidP="00262CB2">
      <w:pPr>
        <w:spacing w:after="0" w:line="240" w:lineRule="auto"/>
      </w:pPr>
      <w:r>
        <w:t xml:space="preserve">&gt; </w:t>
      </w:r>
    </w:p>
    <w:p w:rsidR="00262CB2" w:rsidRDefault="00262CB2" w:rsidP="00262CB2">
      <w:pPr>
        <w:spacing w:after="0" w:line="240" w:lineRule="auto"/>
      </w:pPr>
      <w:r>
        <w:t xml:space="preserve">&gt; </w:t>
      </w:r>
    </w:p>
    <w:p w:rsidR="00262CB2" w:rsidRDefault="00262CB2" w:rsidP="00262CB2">
      <w:pPr>
        <w:spacing w:after="0" w:line="240" w:lineRule="auto"/>
      </w:pPr>
      <w:r>
        <w:t>&gt; git init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status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status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add octocat.txt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status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commit -m "Add cute octocat story"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add '*.txt'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commit -m 'Add all the octocat txt files'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log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remote add origin https://github.com/try-git/try_git.git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push -u origin master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pull origin master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 xml:space="preserve">$ </w:t>
      </w:r>
    </w:p>
    <w:p w:rsidR="00262CB2" w:rsidRDefault="00262CB2" w:rsidP="00262CB2">
      <w:pPr>
        <w:spacing w:after="0" w:line="240" w:lineRule="auto"/>
      </w:pPr>
      <w:r>
        <w:t>$ git diff HEAD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add octofamily/octodog.txt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diff --staged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reset octofamily/octodog.txt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checkout -- octocat.txt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branch clean_up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checkout clean_up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rm '*.txt'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commit -m "Remove all the cats"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checkout master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merge clean_up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branch -d clean_up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$ git push</w:t>
      </w:r>
    </w:p>
    <w:p w:rsidR="00262CB2" w:rsidRDefault="00262CB2" w:rsidP="00262CB2">
      <w:pPr>
        <w:spacing w:after="0" w:line="240" w:lineRule="auto"/>
      </w:pPr>
    </w:p>
    <w:p w:rsidR="00262CB2" w:rsidRDefault="00262CB2" w:rsidP="00262CB2">
      <w:pPr>
        <w:spacing w:after="0" w:line="240" w:lineRule="auto"/>
      </w:pPr>
      <w:r>
        <w:t>&gt;</w:t>
      </w:r>
    </w:p>
    <w:p w:rsidR="00262CB2" w:rsidRDefault="00262CB2"/>
    <w:p w:rsidR="00262CB2" w:rsidRDefault="00FB2AEC" w:rsidP="00FB2AEC">
      <w:pPr>
        <w:pStyle w:val="Heading1"/>
      </w:pPr>
      <w:r>
        <w:t>Definition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>-</w:t>
      </w:r>
      <w:r w:rsidR="00E83A39">
        <w:rPr>
          <w:rFonts w:ascii="Times New Roman" w:hAnsi="Times New Roman" w:cs="Times New Roman"/>
          <w:sz w:val="24"/>
          <w:szCs w:val="24"/>
        </w:rPr>
        <w:t>Git is used to manage projects which are stored in data structures space known as repository.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-Adding staged changes to local repository.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-Pushing committed changes to remote branch.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>-Branches are forks within your own repository.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-To copy or clone others repository in your </w:t>
      </w:r>
      <w:r w:rsidR="00E83A39">
        <w:rPr>
          <w:rFonts w:ascii="Times New Roman" w:hAnsi="Times New Roman" w:cs="Times New Roman"/>
          <w:sz w:val="24"/>
          <w:szCs w:val="24"/>
        </w:rPr>
        <w:t>repository, make changes in your local copy and commit back the changes.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E83A39">
        <w:rPr>
          <w:rFonts w:ascii="Times New Roman" w:hAnsi="Times New Roman" w:cs="Times New Roman"/>
          <w:sz w:val="24"/>
          <w:szCs w:val="24"/>
        </w:rPr>
        <w:t>-Merge command is used to Commit  local code changes to the remote repository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E83A39">
        <w:rPr>
          <w:rFonts w:ascii="Times New Roman" w:hAnsi="Times New Roman" w:cs="Times New Roman"/>
          <w:sz w:val="24"/>
          <w:szCs w:val="24"/>
        </w:rPr>
        <w:t>-Clone command is used to copy remote project in local workspace/repository.</w:t>
      </w:r>
    </w:p>
    <w:p w:rsidR="00262CB2" w:rsidRPr="002F328B" w:rsidRDefault="00262CB2" w:rsidP="00262CB2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E83A39">
        <w:rPr>
          <w:rFonts w:ascii="Times New Roman" w:hAnsi="Times New Roman" w:cs="Times New Roman"/>
          <w:sz w:val="24"/>
          <w:szCs w:val="24"/>
        </w:rPr>
        <w:t>-Pull command is used to take the latest code of repository to local repository.</w:t>
      </w:r>
    </w:p>
    <w:p w:rsidR="00F42798" w:rsidRDefault="00F42798" w:rsidP="00262CB2"/>
    <w:p w:rsidR="00F42798" w:rsidRDefault="00F42798" w:rsidP="00F42798">
      <w:pPr>
        <w:pStyle w:val="Heading1"/>
      </w:pPr>
      <w:r>
        <w:t>steps for pull request</w:t>
      </w:r>
    </w:p>
    <w:p w:rsidR="00F42798" w:rsidRDefault="00F42798" w:rsidP="00F42798">
      <w:pPr>
        <w:pStyle w:val="ListParagraph"/>
        <w:numPr>
          <w:ilvl w:val="0"/>
          <w:numId w:val="31"/>
        </w:numPr>
      </w:pPr>
      <w:r>
        <w:t xml:space="preserve">Forked the repository from </w:t>
      </w:r>
      <w:hyperlink r:id="rId10" w:history="1">
        <w:r w:rsidRPr="00BB155B">
          <w:rPr>
            <w:rStyle w:val="Hyperlink"/>
          </w:rPr>
          <w:t>https://github.com/paceuniversity/courses</w:t>
        </w:r>
      </w:hyperlink>
    </w:p>
    <w:p w:rsidR="00F42798" w:rsidRDefault="00F42798" w:rsidP="00F42798">
      <w:pPr>
        <w:pStyle w:val="ListParagraph"/>
        <w:numPr>
          <w:ilvl w:val="0"/>
          <w:numId w:val="31"/>
        </w:numPr>
      </w:pPr>
      <w:r>
        <w:t>Clone the repository to local repository.</w:t>
      </w:r>
    </w:p>
    <w:p w:rsidR="00F42798" w:rsidRDefault="00F42798" w:rsidP="00F42798">
      <w:pPr>
        <w:pStyle w:val="ListParagraph"/>
        <w:numPr>
          <w:ilvl w:val="0"/>
          <w:numId w:val="31"/>
        </w:numPr>
      </w:pPr>
      <w:r>
        <w:t>Update Readme.md file with name date and time.</w:t>
      </w:r>
    </w:p>
    <w:p w:rsidR="00F42798" w:rsidRDefault="00F42798" w:rsidP="00F42798">
      <w:pPr>
        <w:pStyle w:val="ListParagraph"/>
        <w:numPr>
          <w:ilvl w:val="0"/>
          <w:numId w:val="31"/>
        </w:numPr>
      </w:pPr>
      <w:r>
        <w:t>Pushed the changes to the forked repository.</w:t>
      </w:r>
    </w:p>
    <w:p w:rsidR="00F42798" w:rsidRDefault="00F42798" w:rsidP="00F42798">
      <w:pPr>
        <w:pStyle w:val="ListParagraph"/>
        <w:numPr>
          <w:ilvl w:val="0"/>
          <w:numId w:val="31"/>
        </w:numPr>
      </w:pPr>
      <w:r>
        <w:t>Created pull request.</w:t>
      </w:r>
    </w:p>
    <w:p w:rsidR="00262CB2" w:rsidRDefault="00262CB2" w:rsidP="00F42798">
      <w:r>
        <w:br w:type="page"/>
      </w:r>
      <w:bookmarkStart w:id="0" w:name="_GoBack"/>
      <w:bookmarkEnd w:id="0"/>
    </w:p>
    <w:p w:rsidR="00A07F28" w:rsidRPr="00855982" w:rsidRDefault="00A07F28" w:rsidP="00262CB2">
      <w:pPr>
        <w:spacing w:after="0" w:line="240" w:lineRule="auto"/>
      </w:pPr>
    </w:p>
    <w:sectPr w:rsidR="00A07F28" w:rsidRPr="00855982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13F" w:rsidRDefault="00AC013F" w:rsidP="00855982">
      <w:pPr>
        <w:spacing w:after="0" w:line="240" w:lineRule="auto"/>
      </w:pPr>
      <w:r>
        <w:separator/>
      </w:r>
    </w:p>
  </w:endnote>
  <w:endnote w:type="continuationSeparator" w:id="0">
    <w:p w:rsidR="00AC013F" w:rsidRDefault="00AC013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ABB" w:rsidRDefault="00022AB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0F3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13F" w:rsidRDefault="00AC013F" w:rsidP="00855982">
      <w:pPr>
        <w:spacing w:after="0" w:line="240" w:lineRule="auto"/>
      </w:pPr>
      <w:r>
        <w:separator/>
      </w:r>
    </w:p>
  </w:footnote>
  <w:footnote w:type="continuationSeparator" w:id="0">
    <w:p w:rsidR="00AC013F" w:rsidRDefault="00AC013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FEE0996"/>
    <w:multiLevelType w:val="hybridMultilevel"/>
    <w:tmpl w:val="E65C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83"/>
    <w:rsid w:val="00022ABB"/>
    <w:rsid w:val="00064AB8"/>
    <w:rsid w:val="000A2E06"/>
    <w:rsid w:val="001D4362"/>
    <w:rsid w:val="00262CB2"/>
    <w:rsid w:val="00301175"/>
    <w:rsid w:val="00357D0C"/>
    <w:rsid w:val="00564B7E"/>
    <w:rsid w:val="00637383"/>
    <w:rsid w:val="007833A7"/>
    <w:rsid w:val="007E331C"/>
    <w:rsid w:val="00855982"/>
    <w:rsid w:val="00A07F28"/>
    <w:rsid w:val="00A10484"/>
    <w:rsid w:val="00AC013F"/>
    <w:rsid w:val="00E05A23"/>
    <w:rsid w:val="00E83A39"/>
    <w:rsid w:val="00EA0F32"/>
    <w:rsid w:val="00F42798"/>
    <w:rsid w:val="00FB2AE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E60A-2A0B-4097-83DB-F3550242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62CB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B6"/>
    <w:rsid w:val="0041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00ECAD3F9489690003DBEA802E6CB">
    <w:name w:val="70700ECAD3F9489690003DBEA802E6CB"/>
  </w:style>
  <w:style w:type="paragraph" w:customStyle="1" w:styleId="098A6958271641E7BBEDCA8D102842BC">
    <w:name w:val="098A6958271641E7BBEDCA8D102842BC"/>
  </w:style>
  <w:style w:type="paragraph" w:customStyle="1" w:styleId="584D0978D8334712998D20EFDC687E75">
    <w:name w:val="584D0978D8334712998D20EFDC687E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 Gandhi</dc:creator>
  <cp:lastModifiedBy>Gandhi, Mr. Dhruvil</cp:lastModifiedBy>
  <cp:revision>2</cp:revision>
  <dcterms:created xsi:type="dcterms:W3CDTF">2017-09-21T04:26:00Z</dcterms:created>
  <dcterms:modified xsi:type="dcterms:W3CDTF">2017-09-21T04:26:00Z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